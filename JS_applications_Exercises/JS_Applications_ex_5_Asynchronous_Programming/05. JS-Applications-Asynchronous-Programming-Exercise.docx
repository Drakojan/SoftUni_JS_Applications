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714B1" w14:textId="77777777" w:rsidR="00AD1153" w:rsidRPr="00AD1153" w:rsidRDefault="00AD1153" w:rsidP="00CD00F7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AD1153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</w:t>
      </w:r>
      <w:r w:rsidRPr="00AD1153">
        <w:rPr>
          <w:rFonts w:eastAsiaTheme="majorEastAsia" w:cstheme="majorBidi"/>
          <w:b/>
          <w:bCs/>
          <w:noProof/>
          <w:color w:val="642D08"/>
          <w:sz w:val="40"/>
          <w:szCs w:val="32"/>
        </w:rPr>
        <w:t>Asynchronous Programming</w:t>
      </w:r>
    </w:p>
    <w:p w14:paraId="2B118DAA" w14:textId="74FFF595" w:rsidR="00AD1153" w:rsidRPr="00AD1153" w:rsidRDefault="00AD1153" w:rsidP="00AD1153">
      <w:pPr>
        <w:rPr>
          <w:noProof/>
          <w:sz w:val="24"/>
          <w:szCs w:val="24"/>
        </w:rPr>
      </w:pPr>
      <w:r w:rsidRPr="00AD1153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="00CD00F7">
          <w:rPr>
            <w:noProof/>
            <w:color w:val="0000FF" w:themeColor="hyperlink"/>
            <w:sz w:val="24"/>
            <w:szCs w:val="24"/>
            <w:u w:val="single"/>
          </w:rPr>
          <w:t>"JS Applications" course @ SoftUni</w:t>
        </w:r>
      </w:hyperlink>
      <w:r w:rsidRPr="00AD1153">
        <w:rPr>
          <w:noProof/>
          <w:color w:val="0000FF" w:themeColor="hyperlink"/>
          <w:sz w:val="24"/>
          <w:szCs w:val="24"/>
          <w:u w:val="single"/>
        </w:rPr>
        <w:t xml:space="preserve"> </w:t>
      </w:r>
      <w:r w:rsidR="00514911">
        <w:rPr>
          <w:noProof/>
          <w:color w:val="0000FF" w:themeColor="hyperlink"/>
          <w:sz w:val="24"/>
          <w:szCs w:val="24"/>
          <w:u w:val="single"/>
        </w:rPr>
        <w:br/>
      </w:r>
      <w:r w:rsidR="00CD00F7" w:rsidRPr="00AD4D27">
        <w:rPr>
          <w:noProof/>
          <w:sz w:val="24"/>
          <w:szCs w:val="24"/>
        </w:rPr>
        <w:t xml:space="preserve">Submit your solutions in the SoftUni </w:t>
      </w:r>
      <w:r w:rsidR="00CD00F7">
        <w:rPr>
          <w:noProof/>
          <w:sz w:val="24"/>
          <w:szCs w:val="24"/>
        </w:rPr>
        <w:t xml:space="preserve">Page - </w:t>
      </w:r>
      <w:hyperlink r:id="rId9" w:anchor="lesson-11780" w:history="1">
        <w:r w:rsidR="00CD00F7">
          <w:rPr>
            <w:rStyle w:val="Hyperlink"/>
          </w:rPr>
          <w:t>https://softuni.bg/trainings/2347/js-apps-july-2019#lesson-11780</w:t>
        </w:r>
      </w:hyperlink>
    </w:p>
    <w:p w14:paraId="5B747D03" w14:textId="77777777" w:rsidR="00AD1153" w:rsidRPr="00AD1153" w:rsidRDefault="00AD1153" w:rsidP="00422601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AD115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Forecaster</w:t>
      </w:r>
    </w:p>
    <w:p w14:paraId="3BB7644D" w14:textId="77777777" w:rsidR="008352A3" w:rsidRPr="008B0EF9" w:rsidRDefault="00AD1153" w:rsidP="00AD1153">
      <w:pPr>
        <w:rPr>
          <w:noProof/>
          <w:sz w:val="24"/>
          <w:szCs w:val="24"/>
          <w:highlight w:val="yellow"/>
        </w:rPr>
      </w:pPr>
      <w:r w:rsidRPr="008B0EF9">
        <w:rPr>
          <w:noProof/>
          <w:sz w:val="24"/>
          <w:szCs w:val="24"/>
          <w:highlight w:val="yellow"/>
        </w:rPr>
        <w:t xml:space="preserve">Write a program that </w:t>
      </w:r>
      <w:r w:rsidRPr="008B0EF9">
        <w:rPr>
          <w:rStyle w:val="CodeChar"/>
          <w:rFonts w:asciiTheme="minorHAnsi" w:hAnsiTheme="minorHAnsi" w:cstheme="minorHAnsi"/>
          <w:highlight w:val="yellow"/>
        </w:rPr>
        <w:t>requests</w:t>
      </w:r>
      <w:r w:rsidRPr="008B0EF9">
        <w:rPr>
          <w:noProof/>
          <w:sz w:val="24"/>
          <w:szCs w:val="24"/>
          <w:highlight w:val="yellow"/>
        </w:rPr>
        <w:t xml:space="preserve"> a weather report </w:t>
      </w:r>
      <w:r w:rsidRPr="008B0EF9">
        <w:rPr>
          <w:b/>
          <w:noProof/>
          <w:sz w:val="24"/>
          <w:szCs w:val="24"/>
          <w:highlight w:val="yellow"/>
        </w:rPr>
        <w:t>from a</w:t>
      </w:r>
      <w:r w:rsidRPr="008B0EF9">
        <w:rPr>
          <w:noProof/>
          <w:sz w:val="24"/>
          <w:szCs w:val="24"/>
          <w:highlight w:val="yellow"/>
        </w:rPr>
        <w:t xml:space="preserve"> </w:t>
      </w:r>
      <w:r w:rsidRPr="008B0EF9">
        <w:rPr>
          <w:b/>
          <w:noProof/>
          <w:sz w:val="24"/>
          <w:szCs w:val="24"/>
          <w:highlight w:val="yellow"/>
        </w:rPr>
        <w:t>server</w:t>
      </w:r>
      <w:r w:rsidRPr="008B0EF9">
        <w:rPr>
          <w:noProof/>
          <w:sz w:val="24"/>
          <w:szCs w:val="24"/>
          <w:highlight w:val="yellow"/>
        </w:rPr>
        <w:t xml:space="preserve"> and </w:t>
      </w:r>
      <w:r w:rsidRPr="008B0EF9">
        <w:rPr>
          <w:b/>
          <w:noProof/>
          <w:sz w:val="24"/>
          <w:szCs w:val="24"/>
          <w:highlight w:val="yellow"/>
        </w:rPr>
        <w:t>displays</w:t>
      </w:r>
      <w:r w:rsidRPr="008B0EF9">
        <w:rPr>
          <w:noProof/>
          <w:sz w:val="24"/>
          <w:szCs w:val="24"/>
          <w:highlight w:val="yellow"/>
        </w:rPr>
        <w:t xml:space="preserve"> it to the user.</w:t>
      </w:r>
    </w:p>
    <w:p w14:paraId="1EECB628" w14:textId="6AF08473" w:rsidR="00AD1153" w:rsidRPr="008B0EF9" w:rsidRDefault="00AD1153" w:rsidP="00AD1153">
      <w:pPr>
        <w:rPr>
          <w:noProof/>
          <w:sz w:val="24"/>
          <w:szCs w:val="24"/>
          <w:highlight w:val="yellow"/>
          <w:u w:val="single"/>
        </w:rPr>
      </w:pPr>
      <w:r w:rsidRPr="008B0EF9">
        <w:rPr>
          <w:noProof/>
          <w:sz w:val="24"/>
          <w:szCs w:val="24"/>
          <w:highlight w:val="yellow"/>
          <w:u w:val="single"/>
        </w:rPr>
        <w:t xml:space="preserve">Use the </w:t>
      </w:r>
      <w:r w:rsidR="008352A3" w:rsidRPr="008B0EF9">
        <w:rPr>
          <w:noProof/>
          <w:sz w:val="24"/>
          <w:szCs w:val="24"/>
          <w:highlight w:val="yellow"/>
          <w:u w:val="single"/>
        </w:rPr>
        <w:t>skeleton from the provided resources.</w:t>
      </w:r>
    </w:p>
    <w:p w14:paraId="753EB07F" w14:textId="77777777" w:rsidR="00AD1153" w:rsidRPr="008B0EF9" w:rsidRDefault="00AD1153" w:rsidP="00AD1153">
      <w:pPr>
        <w:rPr>
          <w:rFonts w:cstheme="minorHAnsi"/>
          <w:noProof/>
          <w:sz w:val="24"/>
          <w:szCs w:val="24"/>
          <w:highlight w:val="yellow"/>
        </w:rPr>
      </w:pPr>
      <w:r w:rsidRPr="008B0EF9">
        <w:rPr>
          <w:rFonts w:cstheme="minorHAnsi"/>
          <w:noProof/>
          <w:sz w:val="24"/>
          <w:szCs w:val="24"/>
          <w:highlight w:val="yellow"/>
        </w:rPr>
        <w:t>When the user writes the name of a location and clicks “</w:t>
      </w:r>
      <w:r w:rsidRPr="008B0EF9">
        <w:rPr>
          <w:rStyle w:val="CodeChar"/>
          <w:highlight w:val="yellow"/>
        </w:rPr>
        <w:t>Get Weather</w:t>
      </w:r>
      <w:r w:rsidRPr="008B0EF9">
        <w:rPr>
          <w:rFonts w:cstheme="minorHAnsi"/>
          <w:noProof/>
          <w:sz w:val="24"/>
          <w:szCs w:val="24"/>
          <w:highlight w:val="yellow"/>
        </w:rPr>
        <w:t xml:space="preserve">”, make a </w:t>
      </w:r>
      <w:r w:rsidRPr="008B0EF9">
        <w:rPr>
          <w:rStyle w:val="CodeChar"/>
          <w:highlight w:val="yellow"/>
        </w:rPr>
        <w:t>GET</w:t>
      </w:r>
      <w:r w:rsidRPr="008B0EF9">
        <w:rPr>
          <w:rFonts w:cstheme="minorHAnsi"/>
          <w:noProof/>
          <w:sz w:val="24"/>
          <w:szCs w:val="24"/>
          <w:highlight w:val="yellow"/>
        </w:rPr>
        <w:t xml:space="preserve"> request to the server at address </w:t>
      </w:r>
      <w:r w:rsidRPr="008B0EF9">
        <w:rPr>
          <w:rStyle w:val="CodeChar"/>
          <w:highlight w:val="yellow"/>
        </w:rPr>
        <w:t>https://judgetests.firebaseio.com/locations.json</w:t>
      </w:r>
      <w:r w:rsidRPr="008B0EF9">
        <w:rPr>
          <w:rFonts w:cstheme="minorHAnsi"/>
          <w:noProof/>
          <w:sz w:val="24"/>
          <w:szCs w:val="24"/>
          <w:highlight w:val="yellow"/>
        </w:rPr>
        <w:t>. The response will be an array of objects, with the following structure:</w:t>
      </w:r>
    </w:p>
    <w:p w14:paraId="0105DF51" w14:textId="77777777" w:rsidR="00AD1153" w:rsidRPr="008B0EF9" w:rsidRDefault="00AD1153" w:rsidP="00A9597E">
      <w:pPr>
        <w:pStyle w:val="Code"/>
        <w:rPr>
          <w:sz w:val="24"/>
          <w:szCs w:val="24"/>
          <w:highlight w:val="yellow"/>
        </w:rPr>
      </w:pPr>
      <w:r w:rsidRPr="008B0EF9">
        <w:rPr>
          <w:sz w:val="24"/>
          <w:szCs w:val="24"/>
          <w:highlight w:val="yellow"/>
        </w:rPr>
        <w:t xml:space="preserve">{ </w:t>
      </w:r>
    </w:p>
    <w:p w14:paraId="5954DE8C" w14:textId="77777777" w:rsidR="00AD1153" w:rsidRPr="008B0EF9" w:rsidRDefault="00AD1153" w:rsidP="00A9597E">
      <w:pPr>
        <w:pStyle w:val="Code"/>
        <w:rPr>
          <w:sz w:val="24"/>
          <w:szCs w:val="24"/>
          <w:highlight w:val="yellow"/>
        </w:rPr>
      </w:pPr>
      <w:r w:rsidRPr="008B0EF9">
        <w:rPr>
          <w:sz w:val="24"/>
          <w:szCs w:val="24"/>
          <w:highlight w:val="yellow"/>
        </w:rPr>
        <w:t xml:space="preserve">  name: locationName,</w:t>
      </w:r>
    </w:p>
    <w:p w14:paraId="27EA7C93" w14:textId="77777777" w:rsidR="00AD1153" w:rsidRPr="008B0EF9" w:rsidRDefault="00AD1153" w:rsidP="00A9597E">
      <w:pPr>
        <w:pStyle w:val="Code"/>
        <w:rPr>
          <w:sz w:val="24"/>
          <w:szCs w:val="24"/>
          <w:highlight w:val="yellow"/>
        </w:rPr>
      </w:pPr>
      <w:r w:rsidRPr="008B0EF9">
        <w:rPr>
          <w:sz w:val="24"/>
          <w:szCs w:val="24"/>
          <w:highlight w:val="yellow"/>
        </w:rPr>
        <w:t xml:space="preserve">  code: locationCode</w:t>
      </w:r>
    </w:p>
    <w:p w14:paraId="69B9DEEE" w14:textId="77777777" w:rsidR="00AD1153" w:rsidRPr="008B0EF9" w:rsidRDefault="00AD1153" w:rsidP="00A9597E">
      <w:pPr>
        <w:pStyle w:val="Code"/>
        <w:rPr>
          <w:sz w:val="24"/>
          <w:szCs w:val="24"/>
          <w:highlight w:val="yellow"/>
        </w:rPr>
      </w:pPr>
      <w:r w:rsidRPr="008B0EF9">
        <w:rPr>
          <w:sz w:val="24"/>
          <w:szCs w:val="24"/>
          <w:highlight w:val="yellow"/>
        </w:rPr>
        <w:t>}</w:t>
      </w:r>
    </w:p>
    <w:p w14:paraId="1AAA2DE6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8B0EF9">
        <w:rPr>
          <w:rFonts w:cstheme="minorHAnsi"/>
          <w:noProof/>
          <w:sz w:val="24"/>
          <w:szCs w:val="24"/>
          <w:highlight w:val="yellow"/>
        </w:rPr>
        <w:t>Find the object, corresponding to the name that the user submitted in the input field with ID "</w:t>
      </w:r>
      <w:r w:rsidRPr="008B0EF9">
        <w:rPr>
          <w:rStyle w:val="CodeChar"/>
          <w:highlight w:val="yellow"/>
        </w:rPr>
        <w:t>location</w:t>
      </w:r>
      <w:r w:rsidRPr="008B0EF9">
        <w:rPr>
          <w:rFonts w:cstheme="minorHAnsi"/>
          <w:noProof/>
          <w:sz w:val="24"/>
          <w:szCs w:val="24"/>
          <w:highlight w:val="yellow"/>
        </w:rPr>
        <w:t xml:space="preserve">" and use its </w:t>
      </w:r>
      <w:r w:rsidRPr="008B0EF9">
        <w:rPr>
          <w:rFonts w:cstheme="minorHAnsi"/>
          <w:b/>
          <w:noProof/>
          <w:sz w:val="24"/>
          <w:szCs w:val="24"/>
          <w:highlight w:val="yellow"/>
        </w:rPr>
        <w:t>code</w:t>
      </w:r>
      <w:r w:rsidRPr="008B0EF9">
        <w:rPr>
          <w:rFonts w:cstheme="minorHAnsi"/>
          <w:noProof/>
          <w:sz w:val="24"/>
          <w:szCs w:val="24"/>
          <w:highlight w:val="yellow"/>
        </w:rPr>
        <w:t xml:space="preserve"> value to make </w:t>
      </w:r>
      <w:r w:rsidRPr="008B0EF9">
        <w:rPr>
          <w:rFonts w:cstheme="minorHAnsi"/>
          <w:b/>
          <w:noProof/>
          <w:sz w:val="24"/>
          <w:szCs w:val="24"/>
          <w:highlight w:val="yellow"/>
        </w:rPr>
        <w:t xml:space="preserve">two more </w:t>
      </w:r>
      <w:r w:rsidRPr="008B0EF9">
        <w:rPr>
          <w:rStyle w:val="CodeChar"/>
          <w:highlight w:val="yellow"/>
        </w:rPr>
        <w:t>GET</w:t>
      </w:r>
      <w:r w:rsidRPr="008B0EF9">
        <w:rPr>
          <w:rFonts w:cstheme="minorHAnsi"/>
          <w:b/>
          <w:noProof/>
          <w:sz w:val="24"/>
          <w:szCs w:val="24"/>
          <w:highlight w:val="yellow"/>
        </w:rPr>
        <w:t xml:space="preserve"> requests</w:t>
      </w:r>
      <w:r w:rsidRPr="008B0EF9">
        <w:rPr>
          <w:rFonts w:cstheme="minorHAnsi"/>
          <w:noProof/>
          <w:sz w:val="24"/>
          <w:szCs w:val="24"/>
          <w:highlight w:val="yellow"/>
        </w:rPr>
        <w:t>:</w:t>
      </w:r>
    </w:p>
    <w:p w14:paraId="0DAF9771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For current conditions, make a request to:</w:t>
      </w:r>
    </w:p>
    <w:p w14:paraId="24517716" w14:textId="77777777" w:rsidR="00AD1153" w:rsidRPr="00AD1153" w:rsidRDefault="00AD1153" w:rsidP="00A9597E">
      <w:pPr>
        <w:pStyle w:val="Code"/>
      </w:pPr>
      <w:r w:rsidRPr="00AD1153">
        <w:t xml:space="preserve">https://judgetests.firebaseio.com/forecast/today/{code}.json </w:t>
      </w:r>
    </w:p>
    <w:p w14:paraId="645240D6" w14:textId="77777777" w:rsidR="00AD1153" w:rsidRPr="0063212B" w:rsidRDefault="00AD1153" w:rsidP="0063212B">
      <w:pPr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>The response from the server will be an object with the following structure:</w:t>
      </w:r>
    </w:p>
    <w:p w14:paraId="428E3446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{ </w:t>
      </w:r>
    </w:p>
    <w:p w14:paraId="647835CC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name: locationName,</w:t>
      </w:r>
    </w:p>
    <w:p w14:paraId="72B4C12D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forecast: { low: temp,</w:t>
      </w:r>
    </w:p>
    <w:p w14:paraId="1B63D509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            high: temp,</w:t>
      </w:r>
    </w:p>
    <w:p w14:paraId="5FF06D25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            condition: condition } </w:t>
      </w:r>
    </w:p>
    <w:p w14:paraId="25980B18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>}</w:t>
      </w:r>
    </w:p>
    <w:p w14:paraId="54EE6BB6" w14:textId="77777777" w:rsid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</w:p>
    <w:p w14:paraId="59A716B5" w14:textId="77777777" w:rsidR="0036120E" w:rsidRPr="00AD1153" w:rsidRDefault="0036120E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</w:p>
    <w:p w14:paraId="7A1F05AD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For a 3-day forecast, make a request to: </w:t>
      </w:r>
    </w:p>
    <w:p w14:paraId="1329BB95" w14:textId="77777777" w:rsidR="00AD1153" w:rsidRPr="00AD1153" w:rsidRDefault="00AD1153" w:rsidP="00A9597E">
      <w:pPr>
        <w:pStyle w:val="Code"/>
      </w:pPr>
      <w:r w:rsidRPr="00AD1153">
        <w:t>https://judgetests.firebaseio.com/forecast/upcoming/{code}.json</w:t>
      </w:r>
    </w:p>
    <w:p w14:paraId="430DEED0" w14:textId="77777777" w:rsidR="00AD1153" w:rsidRPr="00AD1153" w:rsidRDefault="00AD1153" w:rsidP="00A9597E">
      <w:p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The response from the server will be an object with the following structure:</w:t>
      </w:r>
    </w:p>
    <w:p w14:paraId="088F776F" w14:textId="77777777" w:rsidR="00AD1153" w:rsidRPr="00AD1153" w:rsidRDefault="00AD1153" w:rsidP="00AD1153">
      <w:pPr>
        <w:ind w:left="720"/>
        <w:contextualSpacing/>
        <w:rPr>
          <w:rFonts w:cstheme="minorHAnsi"/>
          <w:noProof/>
          <w:sz w:val="24"/>
          <w:szCs w:val="24"/>
        </w:rPr>
      </w:pPr>
    </w:p>
    <w:p w14:paraId="02E596F3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lastRenderedPageBreak/>
        <w:t xml:space="preserve">{ </w:t>
      </w:r>
    </w:p>
    <w:p w14:paraId="3CDC8F8A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name: locationName,</w:t>
      </w:r>
    </w:p>
    <w:p w14:paraId="747B81DD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forecast: [{ low: temp,</w:t>
      </w:r>
    </w:p>
    <w:p w14:paraId="4131FF3C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             high: temp,</w:t>
      </w:r>
    </w:p>
    <w:p w14:paraId="361975B1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             condition: condition }, … ] </w:t>
      </w:r>
    </w:p>
    <w:p w14:paraId="09C4D96D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>}</w:t>
      </w:r>
    </w:p>
    <w:p w14:paraId="5FD5E112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Use the information from these two objects to compose a forecast in HTML and insert it inside the page. Note that the </w:t>
      </w:r>
      <w:r w:rsidRPr="00A9597E">
        <w:rPr>
          <w:rStyle w:val="CodeChar"/>
        </w:rPr>
        <w:t>&lt;div&gt;</w:t>
      </w:r>
      <w:r w:rsidRPr="00AD1153">
        <w:rPr>
          <w:rFonts w:cstheme="minorHAnsi"/>
          <w:noProof/>
          <w:sz w:val="24"/>
          <w:szCs w:val="24"/>
        </w:rPr>
        <w:t xml:space="preserve"> with ID "</w:t>
      </w:r>
      <w:r w:rsidRPr="00A9597E">
        <w:rPr>
          <w:rStyle w:val="CodeChar"/>
        </w:rPr>
        <w:t>forecast</w:t>
      </w:r>
      <w:r w:rsidRPr="00AD1153">
        <w:rPr>
          <w:rFonts w:cstheme="minorHAnsi"/>
          <w:noProof/>
          <w:sz w:val="24"/>
          <w:szCs w:val="24"/>
        </w:rPr>
        <w:t xml:space="preserve">" must be set to </w:t>
      </w:r>
      <w:r w:rsidRPr="00A9597E">
        <w:rPr>
          <w:rStyle w:val="CodeChar"/>
        </w:rPr>
        <w:t>visible</w:t>
      </w:r>
      <w:r w:rsidRPr="00AD1153">
        <w:rPr>
          <w:rFonts w:cstheme="minorHAnsi"/>
          <w:noProof/>
          <w:sz w:val="24"/>
          <w:szCs w:val="24"/>
        </w:rPr>
        <w:t xml:space="preserve">. See the examples for details. </w:t>
      </w:r>
    </w:p>
    <w:p w14:paraId="2B284B67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If an </w:t>
      </w:r>
      <w:r w:rsidRPr="00AD1153">
        <w:rPr>
          <w:rFonts w:cstheme="minorHAnsi"/>
          <w:b/>
          <w:noProof/>
          <w:sz w:val="24"/>
          <w:szCs w:val="24"/>
        </w:rPr>
        <w:t xml:space="preserve">error </w:t>
      </w:r>
      <w:r w:rsidRPr="00AD1153">
        <w:rPr>
          <w:rFonts w:cstheme="minorHAnsi"/>
          <w:noProof/>
          <w:sz w:val="24"/>
          <w:szCs w:val="24"/>
        </w:rPr>
        <w:t>occurs (the server doesn’t respond or the location name cannot be found) or the data is not in the correct format, display "</w:t>
      </w:r>
      <w:r w:rsidRPr="0063212B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AD1153">
        <w:rPr>
          <w:rFonts w:cstheme="minorHAnsi"/>
          <w:noProof/>
          <w:sz w:val="24"/>
          <w:szCs w:val="24"/>
        </w:rPr>
        <w:t xml:space="preserve">" in the </w:t>
      </w:r>
      <w:r w:rsidRPr="00AD1153">
        <w:rPr>
          <w:rFonts w:cstheme="minorHAnsi"/>
          <w:b/>
          <w:noProof/>
          <w:sz w:val="24"/>
          <w:szCs w:val="24"/>
        </w:rPr>
        <w:t>forecast section</w:t>
      </w:r>
      <w:r w:rsidRPr="00AD1153">
        <w:rPr>
          <w:rFonts w:cstheme="minorHAnsi"/>
          <w:noProof/>
          <w:sz w:val="24"/>
          <w:szCs w:val="24"/>
        </w:rPr>
        <w:t>.</w:t>
      </w:r>
    </w:p>
    <w:p w14:paraId="43E17C6B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Use the following codes for weather symbols:</w:t>
      </w:r>
    </w:p>
    <w:p w14:paraId="3C6EF215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Sunny</w:t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b/>
          <w:noProof/>
          <w:sz w:val="24"/>
          <w:szCs w:val="24"/>
        </w:rPr>
        <w:t>&amp;#x2600;</w:t>
      </w:r>
      <w:r w:rsidRPr="00AD1153">
        <w:rPr>
          <w:rFonts w:cstheme="minorHAnsi"/>
          <w:noProof/>
          <w:sz w:val="24"/>
          <w:szCs w:val="24"/>
        </w:rPr>
        <w:t xml:space="preserve"> // </w:t>
      </w:r>
      <w:r w:rsidRPr="00AD1153">
        <w:rPr>
          <w:rFonts w:ascii="Segoe UI Symbol" w:hAnsi="Segoe UI Symbol" w:cs="Segoe UI Symbol"/>
          <w:noProof/>
          <w:sz w:val="24"/>
          <w:szCs w:val="24"/>
        </w:rPr>
        <w:t>☀</w:t>
      </w:r>
    </w:p>
    <w:p w14:paraId="0749E7F9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Partly sunny</w:t>
      </w:r>
      <w:r w:rsidRPr="00AD1153">
        <w:rPr>
          <w:rFonts w:cstheme="minorHAnsi"/>
          <w:noProof/>
          <w:sz w:val="24"/>
          <w:szCs w:val="24"/>
        </w:rPr>
        <w:tab/>
        <w:t xml:space="preserve">             </w:t>
      </w:r>
      <w:r w:rsidRPr="00AD1153">
        <w:rPr>
          <w:rFonts w:cstheme="minorHAnsi"/>
          <w:b/>
          <w:noProof/>
          <w:sz w:val="24"/>
          <w:szCs w:val="24"/>
        </w:rPr>
        <w:t>&amp;#x26C5;</w:t>
      </w:r>
      <w:r w:rsidRPr="00AD1153">
        <w:rPr>
          <w:rFonts w:cstheme="minorHAnsi"/>
          <w:noProof/>
          <w:sz w:val="24"/>
          <w:szCs w:val="24"/>
        </w:rPr>
        <w:t xml:space="preserve"> // </w:t>
      </w:r>
      <w:r w:rsidRPr="00AD1153">
        <w:rPr>
          <w:rFonts w:ascii="Segoe UI Symbol" w:hAnsi="Segoe UI Symbol" w:cs="Segoe UI Symbol"/>
          <w:noProof/>
          <w:sz w:val="24"/>
          <w:szCs w:val="24"/>
        </w:rPr>
        <w:t>⛅</w:t>
      </w:r>
    </w:p>
    <w:p w14:paraId="3954F4DA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Overcast</w:t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b/>
          <w:noProof/>
          <w:sz w:val="24"/>
          <w:szCs w:val="24"/>
        </w:rPr>
        <w:t>&amp;#x2601;</w:t>
      </w:r>
      <w:r w:rsidRPr="00AD1153">
        <w:rPr>
          <w:rFonts w:cstheme="minorHAnsi"/>
          <w:noProof/>
          <w:sz w:val="24"/>
          <w:szCs w:val="24"/>
        </w:rPr>
        <w:t xml:space="preserve"> // </w:t>
      </w:r>
      <w:r w:rsidRPr="00AD1153">
        <w:rPr>
          <w:rFonts w:ascii="Segoe UI Symbol" w:hAnsi="Segoe UI Symbol" w:cs="Segoe UI Symbol"/>
          <w:noProof/>
          <w:sz w:val="24"/>
          <w:szCs w:val="24"/>
        </w:rPr>
        <w:t>☁</w:t>
      </w:r>
    </w:p>
    <w:p w14:paraId="0B422E48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Rain</w:t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b/>
          <w:noProof/>
          <w:sz w:val="24"/>
          <w:szCs w:val="24"/>
        </w:rPr>
        <w:t>&amp;#x2614;</w:t>
      </w:r>
      <w:r w:rsidRPr="00AD1153">
        <w:rPr>
          <w:rFonts w:cstheme="minorHAnsi"/>
          <w:noProof/>
          <w:sz w:val="24"/>
          <w:szCs w:val="24"/>
        </w:rPr>
        <w:t xml:space="preserve"> // </w:t>
      </w:r>
      <w:r w:rsidRPr="00AD1153">
        <w:rPr>
          <w:rFonts w:ascii="Segoe UI Symbol" w:hAnsi="Segoe UI Symbol" w:cs="Segoe UI Symbol"/>
          <w:noProof/>
          <w:sz w:val="24"/>
          <w:szCs w:val="24"/>
        </w:rPr>
        <w:t>☂</w:t>
      </w:r>
    </w:p>
    <w:p w14:paraId="04F646E4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Degrees</w:t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b/>
          <w:noProof/>
          <w:sz w:val="24"/>
          <w:szCs w:val="24"/>
        </w:rPr>
        <w:t xml:space="preserve">&amp;#176;  </w:t>
      </w:r>
      <w:r w:rsidRPr="00AD1153">
        <w:rPr>
          <w:rFonts w:cstheme="minorHAnsi"/>
          <w:noProof/>
          <w:sz w:val="24"/>
          <w:szCs w:val="24"/>
        </w:rPr>
        <w:t xml:space="preserve"> // °</w:t>
      </w:r>
    </w:p>
    <w:p w14:paraId="770A5E49" w14:textId="77777777" w:rsidR="00AD1153" w:rsidRPr="00AD1153" w:rsidRDefault="00AD1153" w:rsidP="00AD1153">
      <w:pPr>
        <w:ind w:left="720"/>
        <w:contextualSpacing/>
        <w:rPr>
          <w:rFonts w:cstheme="minorHAnsi"/>
          <w:noProof/>
          <w:sz w:val="24"/>
          <w:szCs w:val="24"/>
        </w:rPr>
      </w:pPr>
    </w:p>
    <w:p w14:paraId="63CFFEF8" w14:textId="77777777" w:rsidR="00AD1153" w:rsidRPr="00AD1153" w:rsidRDefault="00AD1153" w:rsidP="00AD1153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AD1153">
        <w:rPr>
          <w:rFonts w:eastAsiaTheme="majorEastAsia" w:cstheme="majorBidi"/>
          <w:b/>
          <w:noProof/>
          <w:color w:val="8F400B"/>
          <w:sz w:val="32"/>
          <w:szCs w:val="32"/>
        </w:rPr>
        <w:t>Examples</w:t>
      </w:r>
    </w:p>
    <w:p w14:paraId="3D755207" w14:textId="77777777" w:rsidR="00AD1153" w:rsidRPr="00AD1153" w:rsidRDefault="00AD1153" w:rsidP="00AD1153">
      <w:pPr>
        <w:rPr>
          <w:noProof/>
          <w:sz w:val="24"/>
          <w:szCs w:val="24"/>
        </w:rPr>
      </w:pPr>
      <w:r w:rsidRPr="00AD1153">
        <w:rPr>
          <w:noProof/>
          <w:sz w:val="24"/>
          <w:szCs w:val="24"/>
        </w:rPr>
        <w:t xml:space="preserve">When the app starts, the </w:t>
      </w:r>
      <w:r w:rsidRPr="00AD1153">
        <w:rPr>
          <w:b/>
          <w:noProof/>
          <w:sz w:val="24"/>
          <w:szCs w:val="24"/>
        </w:rPr>
        <w:t xml:space="preserve">forecast </w:t>
      </w:r>
      <w:r w:rsidRPr="0063212B">
        <w:rPr>
          <w:rFonts w:ascii="Consolas" w:hAnsi="Consolas"/>
          <w:b/>
          <w:noProof/>
          <w:sz w:val="24"/>
          <w:szCs w:val="24"/>
        </w:rPr>
        <w:t>div</w:t>
      </w:r>
      <w:r w:rsidRPr="00AD1153">
        <w:rPr>
          <w:b/>
          <w:noProof/>
          <w:sz w:val="24"/>
          <w:szCs w:val="24"/>
        </w:rPr>
        <w:t xml:space="preserve"> </w:t>
      </w:r>
      <w:r w:rsidRPr="0063212B">
        <w:rPr>
          <w:noProof/>
          <w:sz w:val="24"/>
          <w:szCs w:val="24"/>
        </w:rPr>
        <w:t>is</w:t>
      </w:r>
      <w:r w:rsidRPr="00AD1153">
        <w:rPr>
          <w:b/>
          <w:noProof/>
          <w:sz w:val="24"/>
          <w:szCs w:val="24"/>
        </w:rPr>
        <w:t xml:space="preserve"> </w:t>
      </w:r>
      <w:r w:rsidRPr="0063212B">
        <w:rPr>
          <w:rFonts w:ascii="Consolas" w:hAnsi="Consolas"/>
          <w:b/>
          <w:noProof/>
          <w:sz w:val="24"/>
          <w:szCs w:val="24"/>
        </w:rPr>
        <w:t>hidden</w:t>
      </w:r>
      <w:r w:rsidRPr="00AD1153">
        <w:rPr>
          <w:noProof/>
          <w:sz w:val="24"/>
          <w:szCs w:val="24"/>
        </w:rPr>
        <w:t xml:space="preserve">. When the user </w:t>
      </w:r>
      <w:r w:rsidRPr="00AD1153">
        <w:rPr>
          <w:b/>
          <w:noProof/>
          <w:sz w:val="24"/>
          <w:szCs w:val="24"/>
        </w:rPr>
        <w:t>enters a name</w:t>
      </w:r>
      <w:r w:rsidRPr="00AD1153">
        <w:rPr>
          <w:noProof/>
          <w:sz w:val="24"/>
          <w:szCs w:val="24"/>
        </w:rPr>
        <w:t xml:space="preserve"> and </w:t>
      </w:r>
      <w:r w:rsidRPr="00A9597E">
        <w:rPr>
          <w:b/>
          <w:noProof/>
          <w:sz w:val="24"/>
          <w:szCs w:val="24"/>
        </w:rPr>
        <w:t>cli</w:t>
      </w:r>
      <w:r w:rsidRPr="00AD1153">
        <w:rPr>
          <w:b/>
          <w:noProof/>
          <w:sz w:val="24"/>
          <w:szCs w:val="24"/>
        </w:rPr>
        <w:t>cks</w:t>
      </w:r>
      <w:r w:rsidR="0063212B">
        <w:rPr>
          <w:b/>
          <w:noProof/>
          <w:sz w:val="24"/>
          <w:szCs w:val="24"/>
        </w:rPr>
        <w:t xml:space="preserve"> </w:t>
      </w:r>
      <w:r w:rsidR="0063212B" w:rsidRPr="0063212B">
        <w:rPr>
          <w:noProof/>
          <w:sz w:val="24"/>
          <w:szCs w:val="24"/>
        </w:rPr>
        <w:t>on the button</w:t>
      </w:r>
      <w:r w:rsidR="0063212B" w:rsidRPr="0063212B">
        <w:rPr>
          <w:b/>
          <w:noProof/>
          <w:sz w:val="24"/>
          <w:szCs w:val="24"/>
        </w:rPr>
        <w:t xml:space="preserve"> </w:t>
      </w:r>
      <w:r w:rsidR="0063212B" w:rsidRPr="0063212B">
        <w:rPr>
          <w:rFonts w:ascii="Consolas" w:hAnsi="Consolas"/>
          <w:b/>
          <w:noProof/>
          <w:sz w:val="24"/>
          <w:szCs w:val="24"/>
        </w:rPr>
        <w:t>Get Weather</w:t>
      </w:r>
      <w:r w:rsidRPr="00AD1153">
        <w:rPr>
          <w:noProof/>
          <w:sz w:val="24"/>
          <w:szCs w:val="24"/>
        </w:rPr>
        <w:t>, the requests being.</w:t>
      </w:r>
    </w:p>
    <w:p w14:paraId="58D89987" w14:textId="77777777" w:rsidR="00AD1153" w:rsidRPr="00AD1153" w:rsidRDefault="00AD1153" w:rsidP="008352A3">
      <w:pPr>
        <w:rPr>
          <w:noProof/>
        </w:rPr>
      </w:pPr>
      <w:r w:rsidRPr="00AD1153">
        <w:rPr>
          <w:noProof/>
          <w:lang w:val="bg-BG" w:eastAsia="bg-BG"/>
        </w:rPr>
        <w:drawing>
          <wp:inline distT="0" distB="0" distL="0" distR="0" wp14:anchorId="496B5FE1" wp14:editId="5637DEA2">
            <wp:extent cx="3394710" cy="1121790"/>
            <wp:effectExtent l="19050" t="19050" r="1524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468"/>
                    <a:stretch/>
                  </pic:blipFill>
                  <pic:spPr bwMode="auto">
                    <a:xfrm>
                      <a:off x="0" y="0"/>
                      <a:ext cx="3446311" cy="113884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6B8B9" w14:textId="57A1F266" w:rsidR="00AD1153" w:rsidRDefault="00AD1153" w:rsidP="008352A3">
      <w:pPr>
        <w:rPr>
          <w:noProof/>
        </w:rPr>
      </w:pPr>
      <w:r w:rsidRPr="00AD1153">
        <w:rPr>
          <w:noProof/>
          <w:lang w:val="bg-BG" w:eastAsia="bg-BG"/>
        </w:rPr>
        <w:drawing>
          <wp:inline distT="0" distB="0" distL="0" distR="0" wp14:anchorId="30A81C11" wp14:editId="3C498CD8">
            <wp:extent cx="3395044" cy="952500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196" cy="97891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ADD1189" w14:textId="14E5FD8E" w:rsidR="00AA2096" w:rsidRDefault="00AA2096" w:rsidP="008352A3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69430E8" wp14:editId="7D2C8BF4">
            <wp:extent cx="4289282" cy="2200275"/>
            <wp:effectExtent l="19050" t="19050" r="165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326" cy="2205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FAFAB" w14:textId="33FC07B0" w:rsidR="00AD1153" w:rsidRDefault="00AA2096" w:rsidP="00AD1153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0EA324C" wp14:editId="32C236FD">
            <wp:extent cx="4305300" cy="4357480"/>
            <wp:effectExtent l="19050" t="19050" r="1905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809" cy="4381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FB02B" w14:textId="77777777" w:rsidR="00AA2096" w:rsidRPr="00AA2096" w:rsidRDefault="00AA2096" w:rsidP="00AD1153">
      <w:pPr>
        <w:rPr>
          <w:noProof/>
        </w:rPr>
      </w:pPr>
    </w:p>
    <w:p w14:paraId="5FD32529" w14:textId="77777777" w:rsidR="00AD1153" w:rsidRPr="00AD1153" w:rsidRDefault="00AD1153" w:rsidP="00AD1153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AD1153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2458144" w14:textId="77777777" w:rsidR="00AD1153" w:rsidRPr="00AD1153" w:rsidRDefault="00AD1153" w:rsidP="00AD1153">
      <w:pPr>
        <w:rPr>
          <w:noProof/>
          <w:sz w:val="24"/>
          <w:szCs w:val="24"/>
        </w:rPr>
      </w:pPr>
      <w:r w:rsidRPr="00AD1153">
        <w:rPr>
          <w:noProof/>
          <w:sz w:val="24"/>
          <w:szCs w:val="24"/>
        </w:rPr>
        <w:t>The server at the address listed above will respond with valid data for location names "</w:t>
      </w:r>
      <w:r w:rsidRPr="0063212B">
        <w:rPr>
          <w:b/>
          <w:noProof/>
          <w:sz w:val="24"/>
          <w:szCs w:val="24"/>
        </w:rPr>
        <w:t>London</w:t>
      </w:r>
      <w:r w:rsidRPr="00AD1153">
        <w:rPr>
          <w:noProof/>
          <w:sz w:val="24"/>
          <w:szCs w:val="24"/>
        </w:rPr>
        <w:t>", "</w:t>
      </w:r>
      <w:r w:rsidRPr="0063212B">
        <w:rPr>
          <w:b/>
          <w:noProof/>
          <w:sz w:val="24"/>
          <w:szCs w:val="24"/>
        </w:rPr>
        <w:t>New York</w:t>
      </w:r>
      <w:r w:rsidRPr="00AD1153">
        <w:rPr>
          <w:noProof/>
          <w:sz w:val="24"/>
          <w:szCs w:val="24"/>
        </w:rPr>
        <w:t>" and "</w:t>
      </w:r>
      <w:r w:rsidRPr="0063212B">
        <w:rPr>
          <w:b/>
          <w:noProof/>
          <w:sz w:val="24"/>
          <w:szCs w:val="24"/>
        </w:rPr>
        <w:t>Barcelona</w:t>
      </w:r>
      <w:r w:rsidRPr="00AD1153">
        <w:rPr>
          <w:noProof/>
          <w:sz w:val="24"/>
          <w:szCs w:val="24"/>
        </w:rPr>
        <w:t>".</w:t>
      </w:r>
    </w:p>
    <w:p w14:paraId="7777DDE5" w14:textId="39A47ECF" w:rsidR="00AD1153" w:rsidRPr="00036E78" w:rsidRDefault="00AD1153" w:rsidP="00AD1153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AD1153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lastRenderedPageBreak/>
        <w:t>Fisher Game</w:t>
      </w:r>
      <w:r w:rsidR="00036E78" w:rsidRPr="00036E78">
        <w:rPr>
          <w:rFonts w:cstheme="minorHAnsi"/>
          <w:sz w:val="24"/>
          <w:szCs w:val="24"/>
          <w:lang w:val="en-GB"/>
        </w:rPr>
        <w:br/>
        <w:t>Each catch should have:</w:t>
      </w:r>
    </w:p>
    <w:p w14:paraId="4C8899CB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angler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string</w:t>
      </w:r>
      <w:r w:rsidRPr="00AD1153">
        <w:rPr>
          <w:rFonts w:cstheme="minorHAnsi"/>
          <w:sz w:val="24"/>
          <w:szCs w:val="24"/>
          <w:lang w:val="en-GB"/>
        </w:rPr>
        <w:t xml:space="preserve"> representing the name of the person who caught the fish</w:t>
      </w:r>
    </w:p>
    <w:p w14:paraId="2F80E779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weight</w:t>
      </w:r>
      <w:r w:rsidRPr="00AD1153">
        <w:rPr>
          <w:rFonts w:cstheme="minorHAnsi"/>
          <w:sz w:val="24"/>
          <w:szCs w:val="24"/>
          <w:lang w:val="en-GB"/>
        </w:rPr>
        <w:t xml:space="preserve"> </w:t>
      </w:r>
      <w:r w:rsidR="0063212B">
        <w:rPr>
          <w:rFonts w:cstheme="minorHAnsi"/>
          <w:sz w:val="24"/>
          <w:szCs w:val="24"/>
          <w:lang w:val="en-GB"/>
        </w:rPr>
        <w:t>-</w:t>
      </w:r>
      <w:r w:rsidRPr="00AD1153">
        <w:rPr>
          <w:rFonts w:cstheme="minorHAnsi"/>
          <w:sz w:val="24"/>
          <w:szCs w:val="24"/>
          <w:lang w:val="en-GB"/>
        </w:rPr>
        <w:t xml:space="preserve"> </w:t>
      </w:r>
      <w:r w:rsidRPr="00E03D6E">
        <w:rPr>
          <w:rStyle w:val="CodeChar"/>
        </w:rPr>
        <w:t>floating-point number</w:t>
      </w:r>
      <w:r w:rsidRPr="00AD1153">
        <w:rPr>
          <w:rFonts w:cstheme="minorHAnsi"/>
          <w:sz w:val="24"/>
          <w:szCs w:val="24"/>
          <w:lang w:val="en-GB"/>
        </w:rPr>
        <w:t xml:space="preserve"> representing the weight of the fish in kilograms</w:t>
      </w:r>
    </w:p>
    <w:p w14:paraId="7F3CE7EB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species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string</w:t>
      </w:r>
      <w:r w:rsidRPr="00AD1153">
        <w:rPr>
          <w:rFonts w:cstheme="minorHAnsi"/>
          <w:sz w:val="24"/>
          <w:szCs w:val="24"/>
          <w:lang w:val="en-GB"/>
        </w:rPr>
        <w:t xml:space="preserve"> representing the name of the fish species</w:t>
      </w:r>
    </w:p>
    <w:p w14:paraId="5E9A0FD7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location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string</w:t>
      </w:r>
      <w:r w:rsidRPr="00AD1153">
        <w:rPr>
          <w:rFonts w:cstheme="minorHAnsi"/>
          <w:sz w:val="24"/>
          <w:szCs w:val="24"/>
          <w:lang w:val="en-GB"/>
        </w:rPr>
        <w:t xml:space="preserve"> representing the location where the fish was caught</w:t>
      </w:r>
    </w:p>
    <w:p w14:paraId="575E937B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bait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string</w:t>
      </w:r>
      <w:r w:rsidRPr="00AD1153">
        <w:rPr>
          <w:rFonts w:cstheme="minorHAnsi"/>
          <w:sz w:val="24"/>
          <w:szCs w:val="24"/>
          <w:lang w:val="en-GB"/>
        </w:rPr>
        <w:t xml:space="preserve"> representing the bait used to catch the fish</w:t>
      </w:r>
    </w:p>
    <w:p w14:paraId="624CB07F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captureTime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integer number</w:t>
      </w:r>
      <w:r w:rsidRPr="00AD1153">
        <w:rPr>
          <w:rFonts w:cstheme="minorHAnsi"/>
          <w:sz w:val="24"/>
          <w:szCs w:val="24"/>
          <w:lang w:val="en-GB"/>
        </w:rPr>
        <w:t xml:space="preserve"> representing the time needed to catch the fish in minutes</w:t>
      </w:r>
    </w:p>
    <w:p w14:paraId="331BD7AC" w14:textId="77777777" w:rsidR="00AD1153" w:rsidRPr="00AD1153" w:rsidRDefault="00AD1153" w:rsidP="00AD115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 w:rsidRPr="00AD1153">
        <w:rPr>
          <w:rFonts w:eastAsiaTheme="majorEastAsia" w:cstheme="majorBidi"/>
          <w:b/>
          <w:color w:val="8F400B"/>
          <w:sz w:val="32"/>
          <w:szCs w:val="32"/>
          <w:lang w:val="en-GB"/>
        </w:rPr>
        <w:t>HTML Template</w:t>
      </w:r>
    </w:p>
    <w:p w14:paraId="7CFCA49A" w14:textId="720ED324" w:rsidR="00036E78" w:rsidRPr="00036E78" w:rsidRDefault="00036E78" w:rsidP="00AD1153">
      <w:pPr>
        <w:rPr>
          <w:rFonts w:cstheme="minorHAnsi"/>
          <w:sz w:val="24"/>
          <w:szCs w:val="24"/>
          <w:u w:val="single"/>
          <w:lang w:val="en-GB"/>
        </w:rPr>
      </w:pPr>
      <w:r w:rsidRPr="00036E78">
        <w:rPr>
          <w:rFonts w:cstheme="minorHAnsi"/>
          <w:sz w:val="24"/>
          <w:szCs w:val="24"/>
          <w:u w:val="single"/>
          <w:lang w:val="en-GB"/>
        </w:rPr>
        <w:t>Use the skeleton from the provided resources.</w:t>
      </w:r>
    </w:p>
    <w:p w14:paraId="4E2DABAA" w14:textId="0343A42E" w:rsidR="00AD1153" w:rsidRPr="00AD1153" w:rsidRDefault="0063212B" w:rsidP="00AD1153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</w:t>
      </w:r>
      <w:r w:rsidR="00AD1153" w:rsidRPr="00AD1153">
        <w:rPr>
          <w:rFonts w:cstheme="minorHAnsi"/>
          <w:sz w:val="24"/>
          <w:szCs w:val="24"/>
          <w:lang w:val="en-GB"/>
        </w:rPr>
        <w:t xml:space="preserve">ttach handlers to the </w:t>
      </w:r>
      <w:r w:rsidR="00AD1153" w:rsidRPr="00A9597E">
        <w:rPr>
          <w:rStyle w:val="CodeChar"/>
        </w:rPr>
        <w:t>[Load]</w:t>
      </w:r>
      <w:r w:rsidR="00AD1153" w:rsidRPr="00AD1153">
        <w:rPr>
          <w:rFonts w:cstheme="minorHAnsi"/>
          <w:sz w:val="24"/>
          <w:szCs w:val="24"/>
        </w:rPr>
        <w:t xml:space="preserve">, </w:t>
      </w:r>
      <w:r w:rsidR="00AD1153" w:rsidRPr="00A9597E">
        <w:rPr>
          <w:rStyle w:val="CodeChar"/>
        </w:rPr>
        <w:t>[Update]</w:t>
      </w:r>
      <w:r w:rsidR="00AD1153" w:rsidRPr="00AD1153">
        <w:rPr>
          <w:rFonts w:cstheme="minorHAnsi"/>
          <w:sz w:val="24"/>
          <w:szCs w:val="24"/>
        </w:rPr>
        <w:t xml:space="preserve">, </w:t>
      </w:r>
      <w:r w:rsidR="00AD1153" w:rsidRPr="00A9597E">
        <w:rPr>
          <w:rStyle w:val="CodeChar"/>
        </w:rPr>
        <w:t>[Delete]</w:t>
      </w:r>
      <w:r w:rsidR="00AD1153" w:rsidRPr="00AD1153">
        <w:rPr>
          <w:rFonts w:cstheme="minorHAnsi"/>
          <w:sz w:val="24"/>
          <w:szCs w:val="24"/>
        </w:rPr>
        <w:t xml:space="preserve"> and</w:t>
      </w:r>
      <w:r w:rsidR="00AD1153" w:rsidRPr="00AD1153">
        <w:rPr>
          <w:rFonts w:cstheme="minorHAnsi"/>
          <w:b/>
          <w:noProof/>
          <w:sz w:val="24"/>
          <w:szCs w:val="24"/>
        </w:rPr>
        <w:t xml:space="preserve"> </w:t>
      </w:r>
      <w:r w:rsidR="00AD1153" w:rsidRPr="00A9597E">
        <w:rPr>
          <w:rStyle w:val="CodeChar"/>
        </w:rPr>
        <w:t>[Add]</w:t>
      </w:r>
      <w:r w:rsidR="00AD1153" w:rsidRPr="00AD1153">
        <w:rPr>
          <w:rFonts w:cstheme="minorHAnsi"/>
          <w:sz w:val="24"/>
          <w:szCs w:val="24"/>
          <w:lang w:val="en-GB"/>
        </w:rPr>
        <w:t xml:space="preserve"> buttons, which make the appropriate </w:t>
      </w:r>
      <w:r w:rsidR="00AD1153" w:rsidRPr="00A9597E">
        <w:rPr>
          <w:rStyle w:val="CodeChar"/>
        </w:rPr>
        <w:t>GET</w:t>
      </w:r>
      <w:r w:rsidR="00AD1153" w:rsidRPr="00AD1153">
        <w:rPr>
          <w:rFonts w:cstheme="minorHAnsi"/>
          <w:sz w:val="24"/>
          <w:szCs w:val="24"/>
          <w:lang w:val="en-GB"/>
        </w:rPr>
        <w:t xml:space="preserve">, </w:t>
      </w:r>
      <w:r w:rsidR="00AD1153" w:rsidRPr="00A9597E">
        <w:rPr>
          <w:rStyle w:val="CodeChar"/>
        </w:rPr>
        <w:t>PUT</w:t>
      </w:r>
      <w:r w:rsidR="00AD1153" w:rsidRPr="00AD1153">
        <w:rPr>
          <w:rFonts w:cstheme="minorHAnsi"/>
          <w:sz w:val="24"/>
          <w:szCs w:val="24"/>
          <w:lang w:val="en-GB"/>
        </w:rPr>
        <w:t xml:space="preserve">, </w:t>
      </w:r>
      <w:r w:rsidR="00AD1153" w:rsidRPr="00A9597E">
        <w:rPr>
          <w:rStyle w:val="CodeChar"/>
        </w:rPr>
        <w:t>DELETE</w:t>
      </w:r>
      <w:r w:rsidR="00AD1153" w:rsidRPr="00AD1153">
        <w:rPr>
          <w:rFonts w:cstheme="minorHAnsi"/>
          <w:sz w:val="24"/>
          <w:szCs w:val="24"/>
          <w:lang w:val="en-GB"/>
        </w:rPr>
        <w:t xml:space="preserve"> and </w:t>
      </w:r>
      <w:r w:rsidR="00AD1153" w:rsidRPr="00A9597E">
        <w:rPr>
          <w:rStyle w:val="CodeChar"/>
        </w:rPr>
        <w:t>POST</w:t>
      </w:r>
      <w:r w:rsidR="00AD1153" w:rsidRPr="00AD1153">
        <w:rPr>
          <w:rFonts w:cstheme="minorHAnsi"/>
          <w:sz w:val="24"/>
          <w:szCs w:val="24"/>
          <w:lang w:val="en-GB"/>
        </w:rPr>
        <w:t xml:space="preserve"> requests. </w:t>
      </w:r>
    </w:p>
    <w:p w14:paraId="09F85058" w14:textId="782D8D9D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You are given an example catch in the template to show you where and how to insert the catches. Notice that the </w:t>
      </w:r>
      <w:r w:rsidRPr="00A9597E">
        <w:rPr>
          <w:rStyle w:val="CodeChar"/>
        </w:rPr>
        <w:t>div</w:t>
      </w:r>
      <w:r w:rsidRPr="00AD1153">
        <w:rPr>
          <w:rFonts w:cstheme="minorHAnsi"/>
          <w:noProof/>
          <w:sz w:val="24"/>
          <w:szCs w:val="24"/>
        </w:rPr>
        <w:t xml:space="preserve"> containing the catch has an attribute </w:t>
      </w:r>
      <w:r w:rsidRPr="00A9597E">
        <w:rPr>
          <w:rStyle w:val="CodeChar"/>
        </w:rPr>
        <w:t>data-id</w:t>
      </w:r>
      <w:r w:rsidRPr="00AD1153">
        <w:rPr>
          <w:rFonts w:cstheme="minorHAnsi"/>
          <w:noProof/>
          <w:sz w:val="24"/>
          <w:szCs w:val="24"/>
        </w:rPr>
        <w:t xml:space="preserve"> that should store the </w:t>
      </w:r>
      <w:r w:rsidRPr="00A9597E">
        <w:rPr>
          <w:rStyle w:val="CodeChar"/>
        </w:rPr>
        <w:t>_id</w:t>
      </w:r>
      <w:r w:rsidRPr="00AD1153">
        <w:rPr>
          <w:rFonts w:cstheme="minorHAnsi"/>
          <w:noProof/>
          <w:sz w:val="24"/>
          <w:szCs w:val="24"/>
        </w:rPr>
        <w:t xml:space="preserve"> of the entry given by Kinvey. </w:t>
      </w:r>
    </w:p>
    <w:p w14:paraId="162EF6D2" w14:textId="18443C5B" w:rsidR="00AD1153" w:rsidRPr="00AD1153" w:rsidRDefault="00036E78" w:rsidP="00AD11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AD1153" w:rsidRPr="00AD1153">
        <w:rPr>
          <w:rFonts w:cstheme="minorHAnsi"/>
          <w:sz w:val="24"/>
          <w:szCs w:val="24"/>
        </w:rPr>
        <w:t>reate the following REST services to access your data:</w:t>
      </w:r>
    </w:p>
    <w:p w14:paraId="22BF8845" w14:textId="77777777" w:rsidR="00AD1153" w:rsidRPr="00DE606B" w:rsidRDefault="00AD1153" w:rsidP="00422601">
      <w:pPr>
        <w:numPr>
          <w:ilvl w:val="0"/>
          <w:numId w:val="4"/>
        </w:numPr>
        <w:spacing w:before="120" w:line="240" w:lineRule="auto"/>
        <w:jc w:val="both"/>
        <w:rPr>
          <w:rFonts w:cstheme="minorHAnsi"/>
          <w:sz w:val="24"/>
          <w:szCs w:val="24"/>
          <w:highlight w:val="yellow"/>
        </w:rPr>
      </w:pPr>
      <w:r w:rsidRPr="00DE606B">
        <w:rPr>
          <w:rFonts w:cstheme="minorHAnsi"/>
          <w:b/>
          <w:bCs/>
          <w:sz w:val="24"/>
          <w:szCs w:val="24"/>
          <w:highlight w:val="yellow"/>
        </w:rPr>
        <w:t>List All Catches</w:t>
      </w:r>
    </w:p>
    <w:p w14:paraId="28DB7877" w14:textId="17DB2014" w:rsidR="00AD1153" w:rsidRPr="00DE606B" w:rsidRDefault="00036E78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ascii="Courier New" w:hAnsi="Courier New" w:cstheme="minorHAnsi"/>
          <w:b/>
          <w:bCs/>
          <w:sz w:val="24"/>
          <w:szCs w:val="24"/>
          <w:highlight w:val="yellow"/>
        </w:rPr>
      </w:pPr>
      <w:r w:rsidRPr="00DE606B">
        <w:rPr>
          <w:rFonts w:cstheme="minorHAnsi"/>
          <w:sz w:val="24"/>
          <w:szCs w:val="24"/>
          <w:highlight w:val="yellow"/>
        </w:rPr>
        <w:t xml:space="preserve">Endpoint - </w:t>
      </w:r>
      <w:r w:rsidRPr="00DE606B">
        <w:rPr>
          <w:rFonts w:cstheme="minorHAnsi"/>
          <w:b/>
          <w:bCs/>
          <w:sz w:val="24"/>
          <w:szCs w:val="24"/>
          <w:highlight w:val="yellow"/>
          <w:lang w:val="en-GB"/>
        </w:rPr>
        <w:t>https://fisher-game.firebaseio.com/catches.json</w:t>
      </w:r>
    </w:p>
    <w:p w14:paraId="06A925F4" w14:textId="77777777" w:rsidR="00AD1153" w:rsidRPr="00DE606B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highlight w:val="yellow"/>
        </w:rPr>
      </w:pPr>
      <w:r w:rsidRPr="00DE606B">
        <w:rPr>
          <w:rFonts w:cstheme="minorHAnsi"/>
          <w:sz w:val="24"/>
          <w:szCs w:val="24"/>
          <w:highlight w:val="yellow"/>
        </w:rPr>
        <w:t xml:space="preserve">Method: </w:t>
      </w:r>
      <w:r w:rsidRPr="00DE606B">
        <w:rPr>
          <w:rStyle w:val="CodeChar"/>
          <w:highlight w:val="yellow"/>
        </w:rPr>
        <w:t>GET</w:t>
      </w:r>
    </w:p>
    <w:p w14:paraId="71153554" w14:textId="303AE346" w:rsidR="00AD1153" w:rsidRPr="00DE606B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highlight w:val="yellow"/>
        </w:rPr>
      </w:pPr>
      <w:r w:rsidRPr="00DE606B">
        <w:rPr>
          <w:rFonts w:cstheme="minorHAnsi"/>
          <w:noProof/>
          <w:sz w:val="24"/>
          <w:szCs w:val="24"/>
          <w:highlight w:val="yellow"/>
        </w:rPr>
        <w:t>Returns (</w:t>
      </w:r>
      <w:r w:rsidR="00036E78" w:rsidRPr="00DE606B">
        <w:rPr>
          <w:rFonts w:cstheme="minorHAnsi"/>
          <w:b/>
          <w:bCs/>
          <w:noProof/>
          <w:sz w:val="24"/>
          <w:szCs w:val="24"/>
          <w:highlight w:val="yellow"/>
        </w:rPr>
        <w:t>Object of objects</w:t>
      </w:r>
      <w:r w:rsidRPr="00DE606B">
        <w:rPr>
          <w:rFonts w:cstheme="minorHAnsi"/>
          <w:noProof/>
          <w:sz w:val="24"/>
          <w:szCs w:val="24"/>
          <w:highlight w:val="yellow"/>
        </w:rPr>
        <w:t>)</w:t>
      </w:r>
    </w:p>
    <w:p w14:paraId="55ABB94C" w14:textId="77777777" w:rsidR="00AD1153" w:rsidRPr="00DE606B" w:rsidRDefault="00AD1153" w:rsidP="00422601">
      <w:pPr>
        <w:numPr>
          <w:ilvl w:val="0"/>
          <w:numId w:val="4"/>
        </w:numPr>
        <w:spacing w:before="120" w:line="240" w:lineRule="auto"/>
        <w:jc w:val="both"/>
        <w:rPr>
          <w:rFonts w:cstheme="minorHAnsi"/>
          <w:sz w:val="24"/>
          <w:szCs w:val="24"/>
          <w:highlight w:val="yellow"/>
        </w:rPr>
      </w:pPr>
      <w:r w:rsidRPr="00DE606B">
        <w:rPr>
          <w:rFonts w:cstheme="minorHAnsi"/>
          <w:b/>
          <w:bCs/>
          <w:sz w:val="24"/>
          <w:szCs w:val="24"/>
          <w:highlight w:val="yellow"/>
        </w:rPr>
        <w:t>Create a New Catch</w:t>
      </w:r>
    </w:p>
    <w:p w14:paraId="37F07419" w14:textId="0338244D" w:rsidR="00AD1153" w:rsidRPr="00DE606B" w:rsidRDefault="00036E78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Style w:val="CodeChar"/>
          <w:highlight w:val="yellow"/>
        </w:rPr>
      </w:pPr>
      <w:r w:rsidRPr="00DE606B">
        <w:rPr>
          <w:rFonts w:cstheme="minorHAnsi"/>
          <w:sz w:val="24"/>
          <w:szCs w:val="24"/>
          <w:highlight w:val="yellow"/>
        </w:rPr>
        <w:t>Endpoint</w:t>
      </w:r>
      <w:r w:rsidR="00AD1153" w:rsidRPr="00DE606B">
        <w:rPr>
          <w:rFonts w:cstheme="minorHAnsi"/>
          <w:sz w:val="24"/>
          <w:szCs w:val="24"/>
          <w:highlight w:val="yellow"/>
        </w:rPr>
        <w:t xml:space="preserve">: </w:t>
      </w:r>
      <w:r w:rsidRPr="00DE606B">
        <w:rPr>
          <w:rFonts w:cstheme="minorHAnsi"/>
          <w:b/>
          <w:bCs/>
          <w:sz w:val="24"/>
          <w:szCs w:val="24"/>
          <w:highlight w:val="yellow"/>
          <w:lang w:val="en-GB"/>
        </w:rPr>
        <w:t>https://fisher-game.firebaseio.com/catches.json</w:t>
      </w:r>
    </w:p>
    <w:p w14:paraId="1EA2B49B" w14:textId="77777777" w:rsidR="00AD1153" w:rsidRPr="00DE606B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highlight w:val="yellow"/>
        </w:rPr>
      </w:pPr>
      <w:r w:rsidRPr="00DE606B">
        <w:rPr>
          <w:rFonts w:cstheme="minorHAnsi"/>
          <w:sz w:val="24"/>
          <w:szCs w:val="24"/>
          <w:highlight w:val="yellow"/>
        </w:rPr>
        <w:t xml:space="preserve">Method: </w:t>
      </w:r>
      <w:r w:rsidRPr="00DE606B">
        <w:rPr>
          <w:rStyle w:val="CodeChar"/>
          <w:highlight w:val="yellow"/>
        </w:rPr>
        <w:t>POST</w:t>
      </w:r>
    </w:p>
    <w:p w14:paraId="70F61D69" w14:textId="612F7F9F" w:rsidR="00AD1153" w:rsidRPr="00DE606B" w:rsidRDefault="00A9597E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highlight w:val="yellow"/>
        </w:rPr>
      </w:pPr>
      <w:r w:rsidRPr="00DE606B">
        <w:rPr>
          <w:rFonts w:cstheme="minorHAnsi"/>
          <w:noProof/>
          <w:sz w:val="24"/>
          <w:szCs w:val="24"/>
          <w:highlight w:val="yellow"/>
        </w:rPr>
        <w:t>Request</w:t>
      </w:r>
      <w:r w:rsidR="00036E78" w:rsidRPr="00DE606B">
        <w:rPr>
          <w:rFonts w:cstheme="minorHAnsi"/>
          <w:noProof/>
          <w:sz w:val="24"/>
          <w:szCs w:val="24"/>
          <w:highlight w:val="yellow"/>
        </w:rPr>
        <w:t xml:space="preserve"> </w:t>
      </w:r>
      <w:r w:rsidR="00AD1153" w:rsidRPr="00DE606B">
        <w:rPr>
          <w:rFonts w:cstheme="minorHAnsi"/>
          <w:noProof/>
          <w:sz w:val="24"/>
          <w:szCs w:val="24"/>
          <w:highlight w:val="yellow"/>
        </w:rPr>
        <w:t xml:space="preserve">body (JSON): </w:t>
      </w:r>
      <w:r w:rsidR="00AD1153" w:rsidRPr="00DE606B">
        <w:rPr>
          <w:rStyle w:val="CodeChar"/>
          <w:highlight w:val="yellow"/>
        </w:rPr>
        <w:t>{"angler":"…", "weight":…, "species":"…", "location":"…", "bait":"…", "captureTime":…}</w:t>
      </w:r>
    </w:p>
    <w:p w14:paraId="2CD328E0" w14:textId="77777777" w:rsidR="00AD1153" w:rsidRPr="00286E07" w:rsidRDefault="00AD1153" w:rsidP="00422601">
      <w:pPr>
        <w:numPr>
          <w:ilvl w:val="0"/>
          <w:numId w:val="4"/>
        </w:numPr>
        <w:spacing w:before="120" w:line="240" w:lineRule="auto"/>
        <w:jc w:val="both"/>
        <w:rPr>
          <w:rFonts w:cstheme="minorHAnsi"/>
          <w:sz w:val="24"/>
          <w:szCs w:val="24"/>
          <w:highlight w:val="yellow"/>
        </w:rPr>
      </w:pPr>
      <w:r w:rsidRPr="00286E07">
        <w:rPr>
          <w:rFonts w:cstheme="minorHAnsi"/>
          <w:b/>
          <w:bCs/>
          <w:sz w:val="24"/>
          <w:szCs w:val="24"/>
          <w:highlight w:val="yellow"/>
        </w:rPr>
        <w:t>Update a Catch</w:t>
      </w:r>
    </w:p>
    <w:p w14:paraId="3388C92A" w14:textId="4ABCF2B6" w:rsidR="00036E78" w:rsidRPr="00286E07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highlight w:val="yellow"/>
        </w:rPr>
      </w:pPr>
      <w:r w:rsidRPr="00286E07">
        <w:rPr>
          <w:rFonts w:cstheme="minorHAnsi"/>
          <w:sz w:val="24"/>
          <w:szCs w:val="24"/>
          <w:highlight w:val="yellow"/>
        </w:rPr>
        <w:t>Endpoint:</w:t>
      </w:r>
      <w:r w:rsidRPr="00286E07">
        <w:rPr>
          <w:rFonts w:cstheme="minorHAnsi"/>
          <w:b/>
          <w:noProof/>
          <w:sz w:val="24"/>
          <w:szCs w:val="24"/>
          <w:highlight w:val="yellow"/>
        </w:rPr>
        <w:t xml:space="preserve"> </w:t>
      </w:r>
      <w:r w:rsidR="00036E78" w:rsidRPr="00286E07">
        <w:rPr>
          <w:rFonts w:cstheme="minorHAnsi"/>
          <w:b/>
          <w:bCs/>
          <w:sz w:val="24"/>
          <w:szCs w:val="24"/>
          <w:highlight w:val="yellow"/>
          <w:lang w:val="en-GB"/>
        </w:rPr>
        <w:t>https://fisher-game.firebaseio.com/catches/{catchId}.json</w:t>
      </w:r>
    </w:p>
    <w:p w14:paraId="4BCD662C" w14:textId="0E281A62" w:rsidR="00AD1153" w:rsidRPr="00286E07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highlight w:val="yellow"/>
        </w:rPr>
      </w:pPr>
      <w:r w:rsidRPr="00286E07">
        <w:rPr>
          <w:rFonts w:cstheme="minorHAnsi"/>
          <w:sz w:val="24"/>
          <w:szCs w:val="24"/>
          <w:highlight w:val="yellow"/>
        </w:rPr>
        <w:t xml:space="preserve">Method: </w:t>
      </w:r>
      <w:r w:rsidRPr="00286E07">
        <w:rPr>
          <w:rStyle w:val="CodeChar"/>
          <w:highlight w:val="yellow"/>
        </w:rPr>
        <w:t>PUT</w:t>
      </w:r>
    </w:p>
    <w:p w14:paraId="36FB6615" w14:textId="16004A69" w:rsidR="002C6609" w:rsidRPr="00286E07" w:rsidRDefault="00AD1153" w:rsidP="00036E78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highlight w:val="yellow"/>
        </w:rPr>
      </w:pPr>
      <w:r w:rsidRPr="00286E07">
        <w:rPr>
          <w:rFonts w:cstheme="minorHAnsi"/>
          <w:noProof/>
          <w:sz w:val="24"/>
          <w:szCs w:val="24"/>
          <w:highlight w:val="yellow"/>
        </w:rPr>
        <w:t xml:space="preserve">Request body (JSON): </w:t>
      </w:r>
      <w:r w:rsidRPr="00286E07">
        <w:rPr>
          <w:rStyle w:val="CodeChar"/>
          <w:highlight w:val="yellow"/>
        </w:rPr>
        <w:t>{"angler":"…", "weight":…, "species":"…", "location":"…", "bait":"…", "captureTime":…}</w:t>
      </w:r>
    </w:p>
    <w:p w14:paraId="65880B25" w14:textId="77777777" w:rsidR="00AD1153" w:rsidRPr="00DE606B" w:rsidRDefault="00AD1153" w:rsidP="00422601">
      <w:pPr>
        <w:numPr>
          <w:ilvl w:val="0"/>
          <w:numId w:val="4"/>
        </w:numPr>
        <w:spacing w:before="120" w:line="240" w:lineRule="auto"/>
        <w:jc w:val="both"/>
        <w:rPr>
          <w:rFonts w:cstheme="minorHAnsi"/>
          <w:sz w:val="24"/>
          <w:szCs w:val="24"/>
          <w:highlight w:val="yellow"/>
        </w:rPr>
      </w:pPr>
      <w:r w:rsidRPr="00DE606B">
        <w:rPr>
          <w:rFonts w:cstheme="minorHAnsi"/>
          <w:b/>
          <w:bCs/>
          <w:sz w:val="24"/>
          <w:szCs w:val="24"/>
          <w:highlight w:val="yellow"/>
        </w:rPr>
        <w:t>Delete a Catch</w:t>
      </w:r>
    </w:p>
    <w:p w14:paraId="2F206A47" w14:textId="7C198602" w:rsidR="00AD1153" w:rsidRPr="00DE606B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Style w:val="CodeChar"/>
          <w:sz w:val="21"/>
          <w:szCs w:val="21"/>
          <w:highlight w:val="yellow"/>
        </w:rPr>
      </w:pPr>
      <w:r w:rsidRPr="00DE606B">
        <w:rPr>
          <w:rFonts w:cstheme="minorHAnsi"/>
          <w:sz w:val="24"/>
          <w:szCs w:val="24"/>
          <w:highlight w:val="yellow"/>
        </w:rPr>
        <w:t xml:space="preserve">Endpoint: </w:t>
      </w:r>
      <w:r w:rsidR="00036E78" w:rsidRPr="00DE606B">
        <w:rPr>
          <w:rFonts w:cstheme="minorHAnsi"/>
          <w:b/>
          <w:bCs/>
          <w:sz w:val="24"/>
          <w:szCs w:val="24"/>
          <w:highlight w:val="yellow"/>
          <w:lang w:val="en-GB"/>
        </w:rPr>
        <w:t>https://fisher-game.firebaseio.com/catches/{catchId}.json</w:t>
      </w:r>
    </w:p>
    <w:p w14:paraId="6733025D" w14:textId="15339D7D" w:rsidR="00036E78" w:rsidRPr="001B6877" w:rsidRDefault="00AD1153" w:rsidP="00036E78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sz w:val="24"/>
          <w:szCs w:val="24"/>
        </w:rPr>
        <w:lastRenderedPageBreak/>
        <w:t xml:space="preserve">Method: </w:t>
      </w:r>
      <w:r w:rsidRPr="00F111FF">
        <w:rPr>
          <w:rStyle w:val="CodeChar"/>
        </w:rPr>
        <w:t>DELETE</w:t>
      </w:r>
    </w:p>
    <w:p w14:paraId="075B5FA3" w14:textId="77777777" w:rsidR="0063212B" w:rsidRPr="0063212B" w:rsidRDefault="00AD1153" w:rsidP="0063212B">
      <w:pPr>
        <w:pStyle w:val="ListParagraph"/>
        <w:numPr>
          <w:ilvl w:val="0"/>
          <w:numId w:val="12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bookmarkStart w:id="0" w:name="_GoBack"/>
      <w:r w:rsidRPr="0063212B">
        <w:rPr>
          <w:rFonts w:cstheme="minorHAnsi"/>
          <w:noProof/>
          <w:sz w:val="24"/>
          <w:szCs w:val="24"/>
        </w:rPr>
        <w:t xml:space="preserve">Pressing the </w:t>
      </w:r>
      <w:r w:rsidRPr="0063212B">
        <w:rPr>
          <w:rFonts w:cstheme="minorHAnsi"/>
          <w:b/>
          <w:noProof/>
          <w:sz w:val="24"/>
          <w:szCs w:val="24"/>
        </w:rPr>
        <w:t>[Load]</w:t>
      </w:r>
      <w:r w:rsidRPr="0063212B">
        <w:rPr>
          <w:rFonts w:cstheme="minorHAnsi"/>
          <w:noProof/>
          <w:sz w:val="24"/>
          <w:szCs w:val="24"/>
        </w:rPr>
        <w:t xml:space="preserve"> button should </w:t>
      </w:r>
      <w:r w:rsidRPr="00036E78">
        <w:rPr>
          <w:rFonts w:cstheme="minorHAnsi"/>
          <w:b/>
          <w:bCs/>
          <w:noProof/>
          <w:sz w:val="24"/>
          <w:szCs w:val="24"/>
        </w:rPr>
        <w:t>list all</w:t>
      </w:r>
      <w:r w:rsidRPr="0063212B">
        <w:rPr>
          <w:rFonts w:cstheme="minorHAnsi"/>
          <w:noProof/>
          <w:sz w:val="24"/>
          <w:szCs w:val="24"/>
        </w:rPr>
        <w:t xml:space="preserve"> catches. </w:t>
      </w:r>
    </w:p>
    <w:bookmarkEnd w:id="0"/>
    <w:p w14:paraId="5770A929" w14:textId="22778C69" w:rsidR="0063212B" w:rsidRDefault="00AD1153" w:rsidP="0063212B">
      <w:pPr>
        <w:pStyle w:val="ListParagraph"/>
        <w:numPr>
          <w:ilvl w:val="0"/>
          <w:numId w:val="12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 xml:space="preserve">Pressing the </w:t>
      </w:r>
      <w:r w:rsidRPr="0063212B">
        <w:rPr>
          <w:rFonts w:cstheme="minorHAnsi"/>
          <w:b/>
          <w:noProof/>
          <w:sz w:val="24"/>
          <w:szCs w:val="24"/>
        </w:rPr>
        <w:t>[Update]</w:t>
      </w:r>
      <w:r w:rsidRPr="0063212B">
        <w:rPr>
          <w:rFonts w:cstheme="minorHAnsi"/>
          <w:noProof/>
          <w:sz w:val="24"/>
          <w:szCs w:val="24"/>
        </w:rPr>
        <w:t xml:space="preserve"> button should send a </w:t>
      </w:r>
      <w:r w:rsidRPr="0063212B">
        <w:rPr>
          <w:rFonts w:cstheme="minorHAnsi"/>
          <w:b/>
          <w:noProof/>
          <w:sz w:val="24"/>
          <w:szCs w:val="24"/>
        </w:rPr>
        <w:t>PUT</w:t>
      </w:r>
      <w:r w:rsidRPr="0063212B">
        <w:rPr>
          <w:rFonts w:cstheme="minorHAnsi"/>
          <w:noProof/>
          <w:sz w:val="24"/>
          <w:szCs w:val="24"/>
        </w:rPr>
        <w:t xml:space="preserve"> request, updating the catch in</w:t>
      </w:r>
      <w:r w:rsidR="00036E78">
        <w:t xml:space="preserve"> firebase</w:t>
      </w:r>
      <w:r w:rsidRPr="0063212B">
        <w:rPr>
          <w:rFonts w:cstheme="minorHAnsi"/>
          <w:noProof/>
          <w:sz w:val="24"/>
          <w:szCs w:val="24"/>
        </w:rPr>
        <w:t xml:space="preserve">. </w:t>
      </w:r>
    </w:p>
    <w:p w14:paraId="18166589" w14:textId="3F1A86AF" w:rsidR="0063212B" w:rsidRDefault="00AD1153" w:rsidP="0063212B">
      <w:pPr>
        <w:pStyle w:val="ListParagraph"/>
        <w:numPr>
          <w:ilvl w:val="0"/>
          <w:numId w:val="12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 xml:space="preserve">Pressing the </w:t>
      </w:r>
      <w:r w:rsidRPr="0063212B">
        <w:rPr>
          <w:rFonts w:cstheme="minorHAnsi"/>
          <w:b/>
          <w:noProof/>
          <w:sz w:val="24"/>
          <w:szCs w:val="24"/>
        </w:rPr>
        <w:t>[Delete]</w:t>
      </w:r>
      <w:r w:rsidRPr="0063212B">
        <w:rPr>
          <w:rFonts w:cstheme="minorHAnsi"/>
          <w:noProof/>
          <w:sz w:val="24"/>
          <w:szCs w:val="24"/>
        </w:rPr>
        <w:t xml:space="preserve"> button should delete the catch both from </w:t>
      </w:r>
      <w:r w:rsidR="00036E78">
        <w:rPr>
          <w:rFonts w:cstheme="minorHAnsi"/>
          <w:noProof/>
          <w:sz w:val="24"/>
          <w:szCs w:val="24"/>
        </w:rPr>
        <w:t>firebase</w:t>
      </w:r>
      <w:r w:rsidRPr="0063212B">
        <w:rPr>
          <w:rFonts w:cstheme="minorHAnsi"/>
          <w:noProof/>
          <w:sz w:val="24"/>
          <w:szCs w:val="24"/>
        </w:rPr>
        <w:t xml:space="preserve"> and from the page. </w:t>
      </w:r>
    </w:p>
    <w:p w14:paraId="333A08C4" w14:textId="42F0DB23" w:rsidR="001B6877" w:rsidRPr="001B6877" w:rsidRDefault="00AD1153" w:rsidP="001B6877">
      <w:pPr>
        <w:pStyle w:val="ListParagraph"/>
        <w:numPr>
          <w:ilvl w:val="0"/>
          <w:numId w:val="12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 xml:space="preserve">Pressing the </w:t>
      </w:r>
      <w:r w:rsidRPr="00207011">
        <w:rPr>
          <w:rStyle w:val="CodeChar"/>
        </w:rPr>
        <w:t>[Add]</w:t>
      </w:r>
      <w:r w:rsidRPr="0063212B">
        <w:rPr>
          <w:rFonts w:cstheme="minorHAnsi"/>
          <w:noProof/>
          <w:sz w:val="24"/>
          <w:szCs w:val="24"/>
        </w:rPr>
        <w:t xml:space="preserve"> button should submit a new catch with the values of the inputs in the fieldset with </w:t>
      </w:r>
      <w:r w:rsidRPr="00207011">
        <w:rPr>
          <w:rStyle w:val="CodeChar"/>
        </w:rPr>
        <w:t>id="addFrom"</w:t>
      </w:r>
      <w:r w:rsidR="00AD23B0" w:rsidRPr="0063212B">
        <w:rPr>
          <w:rFonts w:cstheme="minorHAnsi"/>
          <w:noProof/>
          <w:sz w:val="24"/>
          <w:szCs w:val="24"/>
        </w:rPr>
        <w:t>.</w:t>
      </w:r>
    </w:p>
    <w:p w14:paraId="059AF374" w14:textId="77777777" w:rsidR="001B6877" w:rsidRDefault="00AD1153" w:rsidP="001B6877">
      <w:p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1B6877">
        <w:rPr>
          <w:rFonts w:eastAsiaTheme="majorEastAsia" w:cstheme="majorBidi"/>
          <w:b/>
          <w:noProof/>
          <w:color w:val="8F400B"/>
          <w:sz w:val="32"/>
          <w:szCs w:val="32"/>
        </w:rPr>
        <w:t>Screenshots</w:t>
      </w:r>
    </w:p>
    <w:p w14:paraId="5CAC8779" w14:textId="679977EF" w:rsidR="001B6877" w:rsidRPr="001B6877" w:rsidRDefault="001B6877" w:rsidP="001B6877">
      <w:p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585639E1" wp14:editId="47A70FDD">
            <wp:extent cx="4727705" cy="2045188"/>
            <wp:effectExtent l="19050" t="19050" r="15875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8075" cy="2058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4F7AA" w14:textId="59FBF551" w:rsidR="001B6877" w:rsidRPr="001B6877" w:rsidRDefault="001B6877" w:rsidP="001B6877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  <w:lang w:val="bg-BG" w:eastAsia="bg-BG"/>
        </w:rPr>
        <w:drawing>
          <wp:inline distT="0" distB="0" distL="0" distR="0" wp14:anchorId="1E51E81D" wp14:editId="49BA2D10">
            <wp:extent cx="4727543" cy="2307981"/>
            <wp:effectExtent l="19050" t="19050" r="16510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7543" cy="2307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6877" w:rsidRPr="001B6877">
      <w:footerReference w:type="default" r:id="rId1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31F6C" w14:textId="77777777" w:rsidR="00C44E7A" w:rsidRDefault="00C44E7A" w:rsidP="004A2906">
      <w:pPr>
        <w:spacing w:before="0" w:after="0" w:line="240" w:lineRule="auto"/>
      </w:pPr>
      <w:r>
        <w:separator/>
      </w:r>
    </w:p>
  </w:endnote>
  <w:endnote w:type="continuationSeparator" w:id="0">
    <w:p w14:paraId="30BBD2A9" w14:textId="77777777" w:rsidR="00C44E7A" w:rsidRDefault="00C44E7A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CFFDE" w14:textId="77777777" w:rsidR="004E1274" w:rsidRPr="00AC77AD" w:rsidRDefault="004E1274" w:rsidP="00207011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C5AFE60" wp14:editId="69DD58E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6BA88050" wp14:editId="3A4F7A91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61DF01C" wp14:editId="1591171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C16C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2EF084" wp14:editId="75CDF6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141BDA8" w14:textId="577FDEF8" w:rsidR="004E1274" w:rsidRPr="008C2B83" w:rsidRDefault="004E1274" w:rsidP="0020701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09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09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EF08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5141BDA8" w14:textId="577FDEF8" w:rsidR="004E1274" w:rsidRPr="008C2B83" w:rsidRDefault="004E1274" w:rsidP="0020701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209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209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684BB1" wp14:editId="312CC1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3C9BE09" w14:textId="77777777" w:rsidR="004E1274" w:rsidRDefault="004E1274" w:rsidP="0020701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684BB1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3C9BE09" w14:textId="77777777" w:rsidR="004E1274" w:rsidRDefault="004E1274" w:rsidP="0020701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00BEDB" wp14:editId="40A6922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B61C9A" w14:textId="77777777" w:rsidR="004E1274" w:rsidRDefault="004E1274" w:rsidP="0020701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73FA8A" w14:textId="77777777" w:rsidR="004E1274" w:rsidRDefault="004E1274" w:rsidP="0020701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F31FF9" wp14:editId="101E69ED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D27419" wp14:editId="19BCDC78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62A4F5" wp14:editId="4C5F422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7931B8" wp14:editId="2D756D7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F50709" wp14:editId="2F1B9C7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4E63E9" wp14:editId="475BC3F3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79271B" wp14:editId="10DE0AE2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542BF0" wp14:editId="052653A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631F3B" wp14:editId="37B1E8CF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3D26E4" wp14:editId="2809BC9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00BEDB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CB61C9A" w14:textId="77777777" w:rsidR="004E1274" w:rsidRDefault="004E1274" w:rsidP="0020701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73FA8A" w14:textId="77777777" w:rsidR="004E1274" w:rsidRDefault="004E1274" w:rsidP="0020701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F31FF9" wp14:editId="101E69ED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D27419" wp14:editId="19BCDC78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62A4F5" wp14:editId="4C5F422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7931B8" wp14:editId="2D756D7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F50709" wp14:editId="2F1B9C7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4E63E9" wp14:editId="475BC3F3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79271B" wp14:editId="10DE0AE2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542BF0" wp14:editId="052653A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631F3B" wp14:editId="37B1E8CF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3D26E4" wp14:editId="2809BC9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7F0E873" w14:textId="77777777" w:rsidR="004E1274" w:rsidRDefault="004E1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4C9FE" w14:textId="77777777" w:rsidR="00C44E7A" w:rsidRDefault="00C44E7A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9DF1E6D" w14:textId="77777777" w:rsidR="00C44E7A" w:rsidRDefault="00C44E7A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E3F02"/>
    <w:multiLevelType w:val="hybridMultilevel"/>
    <w:tmpl w:val="E5EE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 w15:restartNumberingAfterBreak="0">
    <w:nsid w:val="17D4620C"/>
    <w:multiLevelType w:val="hybridMultilevel"/>
    <w:tmpl w:val="BBD6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F6B00"/>
    <w:multiLevelType w:val="hybridMultilevel"/>
    <w:tmpl w:val="779C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F0D6E"/>
    <w:multiLevelType w:val="hybridMultilevel"/>
    <w:tmpl w:val="F1AC0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781AAF"/>
    <w:multiLevelType w:val="hybridMultilevel"/>
    <w:tmpl w:val="CE44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D2408"/>
    <w:multiLevelType w:val="hybridMultilevel"/>
    <w:tmpl w:val="74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A76E6"/>
    <w:multiLevelType w:val="hybridMultilevel"/>
    <w:tmpl w:val="665C4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04FA8"/>
    <w:multiLevelType w:val="hybridMultilevel"/>
    <w:tmpl w:val="6C72E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66C6A"/>
    <w:multiLevelType w:val="hybridMultilevel"/>
    <w:tmpl w:val="BEECD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F56D3"/>
    <w:multiLevelType w:val="hybridMultilevel"/>
    <w:tmpl w:val="4D38C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72905"/>
    <w:multiLevelType w:val="hybridMultilevel"/>
    <w:tmpl w:val="B93A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87BF9"/>
    <w:multiLevelType w:val="hybridMultilevel"/>
    <w:tmpl w:val="85AEF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9319F"/>
    <w:multiLevelType w:val="hybridMultilevel"/>
    <w:tmpl w:val="A43E7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3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4"/>
  </w:num>
  <w:num w:numId="14">
    <w:abstractNumId w:val="5"/>
  </w:num>
  <w:num w:numId="1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11"/>
    <w:rsid w:val="00036E78"/>
    <w:rsid w:val="000A1F77"/>
    <w:rsid w:val="001B6877"/>
    <w:rsid w:val="00207011"/>
    <w:rsid w:val="00223C12"/>
    <w:rsid w:val="00286E07"/>
    <w:rsid w:val="002A4E7E"/>
    <w:rsid w:val="002C6609"/>
    <w:rsid w:val="00302D41"/>
    <w:rsid w:val="00344471"/>
    <w:rsid w:val="0036120E"/>
    <w:rsid w:val="003D246B"/>
    <w:rsid w:val="003F3499"/>
    <w:rsid w:val="00422601"/>
    <w:rsid w:val="004A2906"/>
    <w:rsid w:val="004A4CB9"/>
    <w:rsid w:val="004E1274"/>
    <w:rsid w:val="004F5045"/>
    <w:rsid w:val="00514911"/>
    <w:rsid w:val="00535091"/>
    <w:rsid w:val="005F72FF"/>
    <w:rsid w:val="0063212B"/>
    <w:rsid w:val="00681D2E"/>
    <w:rsid w:val="006A3611"/>
    <w:rsid w:val="006A7C7F"/>
    <w:rsid w:val="007721DF"/>
    <w:rsid w:val="007732DE"/>
    <w:rsid w:val="007D5BFB"/>
    <w:rsid w:val="008352A3"/>
    <w:rsid w:val="00842C11"/>
    <w:rsid w:val="008B0EF9"/>
    <w:rsid w:val="008F0161"/>
    <w:rsid w:val="00973750"/>
    <w:rsid w:val="009801CC"/>
    <w:rsid w:val="00A031E9"/>
    <w:rsid w:val="00A56F06"/>
    <w:rsid w:val="00A9597E"/>
    <w:rsid w:val="00AA2096"/>
    <w:rsid w:val="00AD1153"/>
    <w:rsid w:val="00AD23B0"/>
    <w:rsid w:val="00B117DA"/>
    <w:rsid w:val="00B410BA"/>
    <w:rsid w:val="00C44E7A"/>
    <w:rsid w:val="00C6405A"/>
    <w:rsid w:val="00CD00F7"/>
    <w:rsid w:val="00D26EE0"/>
    <w:rsid w:val="00D34099"/>
    <w:rsid w:val="00DE606B"/>
    <w:rsid w:val="00DF5D66"/>
    <w:rsid w:val="00E03D6E"/>
    <w:rsid w:val="00E17B9F"/>
    <w:rsid w:val="00E7775B"/>
    <w:rsid w:val="00E97AD3"/>
    <w:rsid w:val="00ED7F01"/>
    <w:rsid w:val="00F111FF"/>
    <w:rsid w:val="00F5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2E63"/>
  <w15:docId w15:val="{B5C9A884-DA11-4006-ADFC-F103C65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AD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AD1153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D1153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AD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D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AD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1153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6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47/js-apps-july-20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8E25E-568C-4287-AA12-AC4D9B147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786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ROG STRIX</cp:lastModifiedBy>
  <cp:revision>34</cp:revision>
  <dcterms:created xsi:type="dcterms:W3CDTF">2019-02-25T10:06:00Z</dcterms:created>
  <dcterms:modified xsi:type="dcterms:W3CDTF">2020-03-19T22:31:00Z</dcterms:modified>
</cp:coreProperties>
</file>